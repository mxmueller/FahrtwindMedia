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EE" w:rsidRPr="007C7E89" w:rsidRDefault="007C7E89" w:rsidP="007C7E89">
      <w:pPr>
        <w:jc w:val="center"/>
        <w:rPr>
          <w:rFonts w:ascii="Arial" w:hAnsi="Arial" w:cs="Arial"/>
          <w:b/>
          <w:color w:val="E36C0A" w:themeColor="accent6" w:themeShade="BF"/>
          <w:sz w:val="48"/>
          <w:szCs w:val="48"/>
          <w:u w:val="single"/>
        </w:rPr>
      </w:pPr>
      <w:r w:rsidRPr="007C7E89">
        <w:rPr>
          <w:rFonts w:ascii="Arial" w:hAnsi="Arial" w:cs="Arial"/>
          <w:b/>
          <w:color w:val="E36C0A" w:themeColor="accent6" w:themeShade="BF"/>
          <w:sz w:val="48"/>
          <w:szCs w:val="48"/>
          <w:u w:val="single"/>
        </w:rPr>
        <w:t>Stack</w:t>
      </w:r>
    </w:p>
    <w:p w:rsidR="007C7E89" w:rsidRPr="007C7E89" w:rsidRDefault="007C7E89" w:rsidP="007C7E89">
      <w:pPr>
        <w:jc w:val="center"/>
        <w:rPr>
          <w:rFonts w:ascii="Arial" w:hAnsi="Arial" w:cs="Arial"/>
          <w:color w:val="000000" w:themeColor="text1"/>
          <w:sz w:val="28"/>
          <w:szCs w:val="32"/>
        </w:rPr>
      </w:pPr>
      <w:r w:rsidRPr="007C7E89">
        <w:rPr>
          <w:rFonts w:ascii="Arial" w:hAnsi="Arial" w:cs="Arial"/>
          <w:color w:val="000000" w:themeColor="text1"/>
          <w:sz w:val="28"/>
          <w:szCs w:val="32"/>
        </w:rPr>
        <w:t>Technische Kompetenten</w:t>
      </w:r>
    </w:p>
    <w:p w:rsidR="007C7E89" w:rsidRDefault="007C7E89" w:rsidP="007C7E89">
      <w:pPr>
        <w:rPr>
          <w:rFonts w:ascii="Arial" w:hAnsi="Arial" w:cs="Arial"/>
          <w:color w:val="31849B" w:themeColor="accent5" w:themeShade="BF"/>
          <w:sz w:val="32"/>
          <w:szCs w:val="32"/>
        </w:rPr>
      </w:pPr>
    </w:p>
    <w:p w:rsidR="007C7E89" w:rsidRPr="007C7E89" w:rsidRDefault="004C0B3B" w:rsidP="007C7E89">
      <w:pPr>
        <w:ind w:left="36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noProof/>
          <w:color w:val="4BACC6" w:themeColor="accent5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22612" wp14:editId="5E2B591A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43150" cy="2314575"/>
                <wp:effectExtent l="0" t="0" r="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0B3B" w:rsidRDefault="004C0B3B" w:rsidP="004C0B3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ZERTIFIKATE</w:t>
                            </w:r>
                          </w:p>
                          <w:p w:rsidR="004C0B3B" w:rsidRPr="004C0B3B" w:rsidRDefault="004C0B3B" w:rsidP="004C0B3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4C0B3B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CCNA-Zertifikat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2261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33.3pt;margin-top:1pt;width:184.5pt;height:182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" fillcolor="white [3201]" stroked="f" strokeweight=".5pt">
                <v:textbox>
                  <w:txbxContent>
                    <w:p w:rsidR="004C0B3B" w:rsidRDefault="004C0B3B" w:rsidP="004C0B3B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ZERTIFIKATE</w:t>
                      </w:r>
                    </w:p>
                    <w:p w:rsidR="004C0B3B" w:rsidRPr="004C0B3B" w:rsidRDefault="004C0B3B" w:rsidP="004C0B3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 w:rsidRPr="004C0B3B"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CCNA-Zertifikat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7E89">
        <w:rPr>
          <w:rFonts w:ascii="Arial" w:hAnsi="Arial" w:cs="Arial"/>
          <w:noProof/>
          <w:color w:val="4BACC6" w:themeColor="accent5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F1028" wp14:editId="0D6BBBDB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2343150" cy="23145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E89" w:rsidRDefault="007C7E89" w:rsidP="007C7E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BACKEND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C#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SQL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JAVA</w:t>
                            </w:r>
                          </w:p>
                          <w:p w:rsidR="007C7E89" w:rsidRDefault="004C0B3B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Python</w:t>
                            </w:r>
                          </w:p>
                          <w:p w:rsidR="007C7E89" w:rsidRDefault="004C0B3B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Lua</w:t>
                            </w:r>
                            <w:proofErr w:type="spellEnd"/>
                          </w:p>
                          <w:p w:rsidR="004C0B3B" w:rsidRDefault="004C0B3B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XML</w:t>
                            </w:r>
                          </w:p>
                          <w:p w:rsidR="004C0B3B" w:rsidRDefault="004C0B3B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TypeScript</w:t>
                            </w:r>
                            <w:proofErr w:type="spellEnd"/>
                          </w:p>
                          <w:p w:rsidR="007C7E89" w:rsidRDefault="007C7E89" w:rsidP="007C7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1028" id="Textfeld 2" o:spid="_x0000_s1027" type="#_x0000_t202" style="position:absolute;left:0;text-align:left;margin-left:0;margin-top:1.75pt;width:184.5pt;height:18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" fillcolor="white [3201]" stroked="f" strokeweight=".5pt">
                <v:textbox>
                  <w:txbxContent>
                    <w:p w:rsidR="007C7E89" w:rsidRDefault="007C7E89" w:rsidP="007C7E89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BACKEND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C#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SQL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JAVA</w:t>
                      </w:r>
                    </w:p>
                    <w:p w:rsidR="007C7E89" w:rsidRDefault="004C0B3B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Python</w:t>
                      </w:r>
                    </w:p>
                    <w:p w:rsidR="007C7E89" w:rsidRDefault="004C0B3B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Lua</w:t>
                      </w:r>
                      <w:proofErr w:type="spellEnd"/>
                    </w:p>
                    <w:p w:rsidR="004C0B3B" w:rsidRDefault="004C0B3B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XML</w:t>
                      </w:r>
                    </w:p>
                    <w:p w:rsidR="004C0B3B" w:rsidRDefault="004C0B3B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TypeScript</w:t>
                      </w:r>
                      <w:proofErr w:type="spellEnd"/>
                    </w:p>
                    <w:p w:rsidR="007C7E89" w:rsidRDefault="007C7E89" w:rsidP="007C7E89"/>
                  </w:txbxContent>
                </v:textbox>
                <w10:wrap anchorx="margin"/>
              </v:shape>
            </w:pict>
          </mc:Fallback>
        </mc:AlternateContent>
      </w:r>
      <w:r w:rsidR="007C7E89">
        <w:rPr>
          <w:rFonts w:ascii="Arial" w:hAnsi="Arial" w:cs="Arial"/>
          <w:noProof/>
          <w:color w:val="4BACC6" w:themeColor="accent5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2343150" cy="231457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E89" w:rsidRDefault="007C7E89" w:rsidP="007C7E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7C7E8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FRONTEND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HTML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CSS, SCSS</w:t>
                            </w:r>
                          </w:p>
                          <w:p w:rsidR="007C7E89" w:rsidRDefault="007C7E89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WPF</w:t>
                            </w:r>
                          </w:p>
                          <w:p w:rsidR="004C0B3B" w:rsidRDefault="004C0B3B" w:rsidP="007C7E8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2"/>
                              </w:rPr>
                              <w:t>JavaScript</w:t>
                            </w:r>
                          </w:p>
                          <w:p w:rsidR="007C7E89" w:rsidRDefault="007C7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8" type="#_x0000_t202" style="position:absolute;left:0;text-align:left;margin-left:0;margin-top:4.75pt;width:184.5pt;height:18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" fillcolor="white [3201]" stroked="f" strokeweight=".5pt">
                <v:textbox>
                  <w:txbxContent>
                    <w:p w:rsidR="007C7E89" w:rsidRDefault="007C7E89" w:rsidP="007C7E89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 w:rsidRPr="007C7E89"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FRONTEND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HTML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CSS, SCSS</w:t>
                      </w:r>
                    </w:p>
                    <w:p w:rsidR="007C7E89" w:rsidRDefault="007C7E89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WPF</w:t>
                      </w:r>
                    </w:p>
                    <w:p w:rsidR="004C0B3B" w:rsidRDefault="004C0B3B" w:rsidP="007C7E8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2"/>
                        </w:rPr>
                        <w:t>JavaScript</w:t>
                      </w:r>
                    </w:p>
                    <w:p w:rsidR="007C7E89" w:rsidRDefault="007C7E89"/>
                  </w:txbxContent>
                </v:textbox>
                <w10:wrap anchorx="margin"/>
              </v:shape>
            </w:pict>
          </mc:Fallback>
        </mc:AlternateContent>
      </w:r>
    </w:p>
    <w:p w:rsidR="007C7E89" w:rsidRPr="007C7E89" w:rsidRDefault="007C7E89" w:rsidP="007C7E89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7C7E89" w:rsidRPr="007C7E89" w:rsidSect="007C7E8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B8B"/>
    <w:multiLevelType w:val="hybridMultilevel"/>
    <w:tmpl w:val="F2F423B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89"/>
    <w:rsid w:val="004C0B3B"/>
    <w:rsid w:val="007128EE"/>
    <w:rsid w:val="007C7E89"/>
    <w:rsid w:val="00C07EEE"/>
    <w:rsid w:val="00C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2653"/>
  <w15:chartTrackingRefBased/>
  <w15:docId w15:val="{0B064C0D-D009-41B7-98EC-71A59A6F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C9555F8F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 Jeremy</dc:creator>
  <cp:keywords/>
  <dc:description/>
  <cp:lastModifiedBy>Gassner Jeremy</cp:lastModifiedBy>
  <cp:revision>1</cp:revision>
  <dcterms:created xsi:type="dcterms:W3CDTF">2021-06-17T19:28:00Z</dcterms:created>
  <dcterms:modified xsi:type="dcterms:W3CDTF">2021-06-17T19:37:00Z</dcterms:modified>
</cp:coreProperties>
</file>